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F92C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13B8389" wp14:editId="1C513033">
            <wp:extent cx="3657600" cy="2220163"/>
            <wp:effectExtent l="0" t="0" r="0" b="889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2220163"/>
                    </a:xfrm>
                    <a:prstGeom prst="rect">
                      <a:avLst/>
                    </a:prstGeom>
                    <a:noFill/>
                    <a:ln w="254000" cap="rnd">
                      <a:noFill/>
                    </a:ln>
                    <a:effectLst/>
                  </pic:spPr>
                </pic:pic>
              </a:graphicData>
            </a:graphic>
          </wp:inline>
        </w:drawing>
      </w:r>
    </w:p>
    <w:bookmarkEnd w:id="0"/>
    <w:bookmarkEnd w:id="1"/>
    <w:bookmarkEnd w:id="2"/>
    <w:bookmarkEnd w:id="3"/>
    <w:bookmarkEnd w:id="4"/>
    <w:p w14:paraId="60DEBCB9" w14:textId="486A6DDC" w:rsidR="00C6554A" w:rsidRDefault="00D17C6A" w:rsidP="00C6554A">
      <w:pPr>
        <w:pStyle w:val="Title"/>
      </w:pPr>
      <w:r>
        <w:t>Emergency Vehicle Dispatching System</w:t>
      </w:r>
    </w:p>
    <w:p w14:paraId="5BFAFCB7" w14:textId="2734CBD5" w:rsidR="00C6554A" w:rsidRPr="00D5413C" w:rsidRDefault="002A0DEB" w:rsidP="00C6554A">
      <w:pPr>
        <w:pStyle w:val="Subtitle"/>
      </w:pPr>
      <w:r>
        <w:t>Implemented using python</w:t>
      </w:r>
    </w:p>
    <w:p w14:paraId="0B18DE54" w14:textId="77777777" w:rsidR="000A570F" w:rsidRDefault="00D17C6A" w:rsidP="00C6554A">
      <w:pPr>
        <w:pStyle w:val="ContactInfo"/>
      </w:pPr>
      <w:r>
        <w:t>Anna Johnson</w:t>
      </w:r>
      <w:r w:rsidR="00C6554A">
        <w:t xml:space="preserve"> | </w:t>
      </w:r>
      <w:r w:rsidRPr="00D17C6A">
        <w:t>Kyle Son</w:t>
      </w:r>
      <w:r w:rsidR="00C6554A">
        <w:t xml:space="preserve"> |</w:t>
      </w:r>
      <w:r w:rsidR="00C6554A" w:rsidRPr="00D5413C">
        <w:t xml:space="preserve"> </w:t>
      </w:r>
      <w:r w:rsidR="002A0DEB">
        <w:t>Computer Science 404 Project 1</w:t>
      </w:r>
    </w:p>
    <w:p w14:paraId="62500305" w14:textId="77777777" w:rsidR="000A570F" w:rsidRDefault="000A570F" w:rsidP="00C6554A">
      <w:pPr>
        <w:pStyle w:val="ContactInfo"/>
      </w:pPr>
    </w:p>
    <w:p w14:paraId="778A8406" w14:textId="77777777" w:rsidR="000A570F" w:rsidRDefault="000A570F" w:rsidP="00C6554A">
      <w:pPr>
        <w:pStyle w:val="ContactInfo"/>
      </w:pPr>
    </w:p>
    <w:p w14:paraId="17DB51DF" w14:textId="77777777" w:rsidR="000A570F" w:rsidRDefault="000A570F" w:rsidP="00C6554A">
      <w:pPr>
        <w:pStyle w:val="ContactInfo"/>
      </w:pPr>
    </w:p>
    <w:p w14:paraId="46BDEDD1" w14:textId="1BFC715C" w:rsidR="00C6554A" w:rsidRDefault="000A570F" w:rsidP="00C6554A">
      <w:pPr>
        <w:pStyle w:val="ContactInfo"/>
      </w:pPr>
      <w:proofErr w:type="spellStart"/>
      <w:r>
        <w:t>Githublink</w:t>
      </w:r>
      <w:proofErr w:type="spellEnd"/>
      <w:r>
        <w:t xml:space="preserve">: </w:t>
      </w:r>
      <w:hyperlink r:id="rId8" w:history="1">
        <w:r>
          <w:rPr>
            <w:rStyle w:val="Hyperlink"/>
          </w:rPr>
          <w:t>https://github.com/Sonjongkook/Group4-Emergency-Vehicle-Dispatching-System-Project-</w:t>
        </w:r>
      </w:hyperlink>
      <w:r>
        <w:t xml:space="preserve"> </w:t>
      </w:r>
      <w:r w:rsidR="00C6554A">
        <w:br w:type="page"/>
      </w:r>
    </w:p>
    <w:p w14:paraId="7F5955FF" w14:textId="48C834DF" w:rsidR="00C6554A" w:rsidRDefault="00D17C6A" w:rsidP="00C6554A">
      <w:pPr>
        <w:pStyle w:val="Heading1"/>
      </w:pPr>
      <w:r>
        <w:lastRenderedPageBreak/>
        <w:t>Assumptions</w:t>
      </w:r>
    </w:p>
    <w:p w14:paraId="49895E6D" w14:textId="6F328FAA" w:rsidR="00D17C6A" w:rsidRPr="00B70AC4" w:rsidRDefault="00D17C6A" w:rsidP="00D17C6A">
      <w:pPr>
        <w:numPr>
          <w:ilvl w:val="0"/>
          <w:numId w:val="16"/>
        </w:numPr>
        <w:spacing w:before="0" w:after="0" w:line="240" w:lineRule="auto"/>
        <w:rPr>
          <w:rFonts w:ascii="Arial" w:eastAsia="Times New Roman" w:hAnsi="Arial" w:cs="Arial"/>
          <w:color w:val="0E101A"/>
        </w:rPr>
      </w:pPr>
      <w:r w:rsidRPr="00B70AC4">
        <w:rPr>
          <w:rFonts w:ascii="Arial" w:eastAsia="Times New Roman" w:hAnsi="Arial" w:cs="Arial"/>
          <w:color w:val="0E101A"/>
        </w:rPr>
        <w:t>Requests are processed by order of their ID. Once a vehicle is assigned to a request, it becomes unavailable for use in later requests.</w:t>
      </w:r>
    </w:p>
    <w:p w14:paraId="35F84926" w14:textId="77777777" w:rsidR="00D17C6A" w:rsidRPr="00B70AC4" w:rsidRDefault="00D17C6A" w:rsidP="00D17C6A">
      <w:pPr>
        <w:numPr>
          <w:ilvl w:val="0"/>
          <w:numId w:val="16"/>
        </w:numPr>
        <w:spacing w:before="0" w:after="0" w:line="240" w:lineRule="auto"/>
        <w:rPr>
          <w:rFonts w:ascii="Arial" w:eastAsia="Times New Roman" w:hAnsi="Arial" w:cs="Arial"/>
          <w:color w:val="0E101A"/>
        </w:rPr>
      </w:pPr>
      <w:r w:rsidRPr="00B70AC4">
        <w:rPr>
          <w:rFonts w:ascii="Arial" w:eastAsia="Times New Roman" w:hAnsi="Arial" w:cs="Arial"/>
          <w:color w:val="0E101A"/>
        </w:rPr>
        <w:t>When building the graph, edges are assumed to be undirected.</w:t>
      </w:r>
    </w:p>
    <w:p w14:paraId="111B1092" w14:textId="77777777" w:rsidR="00D17C6A" w:rsidRPr="00B70AC4" w:rsidRDefault="00D17C6A" w:rsidP="00D17C6A">
      <w:pPr>
        <w:numPr>
          <w:ilvl w:val="0"/>
          <w:numId w:val="16"/>
        </w:numPr>
        <w:spacing w:before="0" w:after="0" w:line="240" w:lineRule="auto"/>
        <w:rPr>
          <w:rFonts w:ascii="Arial" w:eastAsia="Times New Roman" w:hAnsi="Arial" w:cs="Arial"/>
          <w:color w:val="0E101A"/>
        </w:rPr>
      </w:pPr>
      <w:r w:rsidRPr="00B70AC4">
        <w:rPr>
          <w:rFonts w:ascii="Arial" w:eastAsia="Times New Roman" w:hAnsi="Arial" w:cs="Arial"/>
          <w:color w:val="0E101A"/>
        </w:rPr>
        <w:t xml:space="preserve">The number of vehicles available is greater than the number of vehicles requested. </w:t>
      </w:r>
    </w:p>
    <w:p w14:paraId="702F619D" w14:textId="13AE47EF" w:rsidR="00C6554A" w:rsidRPr="00B70AC4" w:rsidRDefault="00D17C6A" w:rsidP="00D17C6A">
      <w:pPr>
        <w:numPr>
          <w:ilvl w:val="0"/>
          <w:numId w:val="16"/>
        </w:numPr>
        <w:spacing w:before="0" w:after="0" w:line="240" w:lineRule="auto"/>
        <w:rPr>
          <w:rFonts w:ascii="Arial" w:eastAsia="Times New Roman" w:hAnsi="Arial" w:cs="Arial"/>
          <w:color w:val="0E101A"/>
        </w:rPr>
      </w:pPr>
      <w:r w:rsidRPr="00B70AC4">
        <w:rPr>
          <w:rFonts w:ascii="Arial" w:eastAsia="Times New Roman" w:hAnsi="Arial" w:cs="Arial"/>
          <w:color w:val="0E101A"/>
        </w:rPr>
        <w:t>If the distance is the same for multiple vehicles, we make the selection based on ID number in ascending order (if there are two vehicles equidistance from a request zip code, we would send vehicle with ID 1 over vehicle with ID 2).</w:t>
      </w:r>
    </w:p>
    <w:p w14:paraId="2DE12C5C" w14:textId="28FBCA6B" w:rsidR="00D17C6A" w:rsidRDefault="00D17C6A" w:rsidP="00D17C6A">
      <w:pPr>
        <w:pStyle w:val="Heading1"/>
      </w:pPr>
      <w:r>
        <w:t>Project Workflow</w:t>
      </w:r>
    </w:p>
    <w:p w14:paraId="03FABA55" w14:textId="77777777" w:rsidR="00D17C6A" w:rsidRPr="00B70AC4" w:rsidRDefault="00D17C6A" w:rsidP="00D17C6A">
      <w:pPr>
        <w:pStyle w:val="ListParagraph"/>
        <w:numPr>
          <w:ilvl w:val="0"/>
          <w:numId w:val="17"/>
        </w:numPr>
        <w:rPr>
          <w:rFonts w:ascii="Arial" w:hAnsi="Arial" w:cs="Arial"/>
        </w:rPr>
      </w:pPr>
      <w:r w:rsidRPr="00B70AC4">
        <w:rPr>
          <w:rFonts w:ascii="Arial" w:hAnsi="Arial" w:cs="Arial"/>
        </w:rPr>
        <w:t>Make json data according to Project guidelines</w:t>
      </w:r>
    </w:p>
    <w:p w14:paraId="44CB0DF8" w14:textId="0050465A" w:rsidR="00D17C6A" w:rsidRPr="00B70AC4" w:rsidRDefault="009A552B" w:rsidP="00D17C6A">
      <w:pPr>
        <w:pStyle w:val="ListParagraph"/>
        <w:numPr>
          <w:ilvl w:val="0"/>
          <w:numId w:val="17"/>
        </w:numPr>
        <w:rPr>
          <w:rFonts w:ascii="Arial" w:hAnsi="Arial" w:cs="Arial"/>
        </w:rPr>
      </w:pPr>
      <w:r>
        <w:rPr>
          <w:rFonts w:ascii="Arial" w:hAnsi="Arial" w:cs="Arial"/>
        </w:rPr>
        <w:t>Process the information from the Json file</w:t>
      </w:r>
    </w:p>
    <w:p w14:paraId="3CE3BAAF" w14:textId="02FABE17" w:rsidR="00D17C6A" w:rsidRPr="00B70AC4" w:rsidRDefault="00D17C6A" w:rsidP="00D17C6A">
      <w:pPr>
        <w:pStyle w:val="ListParagraph"/>
        <w:numPr>
          <w:ilvl w:val="0"/>
          <w:numId w:val="17"/>
        </w:numPr>
        <w:rPr>
          <w:rFonts w:ascii="Arial" w:hAnsi="Arial" w:cs="Arial"/>
        </w:rPr>
      </w:pPr>
      <w:r w:rsidRPr="00B70AC4">
        <w:rPr>
          <w:rFonts w:ascii="Arial" w:hAnsi="Arial" w:cs="Arial"/>
        </w:rPr>
        <w:t>Find shortest path from request zip code to zip code with available vehicle of the correct type using Dijkstra’s</w:t>
      </w:r>
      <w:r w:rsidR="009A552B">
        <w:rPr>
          <w:rFonts w:ascii="Arial" w:hAnsi="Arial" w:cs="Arial"/>
        </w:rPr>
        <w:t xml:space="preserve"> S</w:t>
      </w:r>
      <w:r w:rsidRPr="00B70AC4">
        <w:rPr>
          <w:rFonts w:ascii="Arial" w:hAnsi="Arial" w:cs="Arial"/>
        </w:rPr>
        <w:t xml:space="preserve">hortest </w:t>
      </w:r>
      <w:r w:rsidR="009A552B">
        <w:rPr>
          <w:rFonts w:ascii="Arial" w:hAnsi="Arial" w:cs="Arial"/>
        </w:rPr>
        <w:t>P</w:t>
      </w:r>
      <w:r w:rsidRPr="00B70AC4">
        <w:rPr>
          <w:rFonts w:ascii="Arial" w:hAnsi="Arial" w:cs="Arial"/>
        </w:rPr>
        <w:t xml:space="preserve">ath </w:t>
      </w:r>
      <w:r w:rsidR="009A552B">
        <w:rPr>
          <w:rFonts w:ascii="Arial" w:hAnsi="Arial" w:cs="Arial"/>
        </w:rPr>
        <w:t>A</w:t>
      </w:r>
      <w:r w:rsidRPr="00B70AC4">
        <w:rPr>
          <w:rFonts w:ascii="Arial" w:hAnsi="Arial" w:cs="Arial"/>
        </w:rPr>
        <w:t xml:space="preserve">lgorithm </w:t>
      </w:r>
    </w:p>
    <w:p w14:paraId="5E913713" w14:textId="0739DFC2" w:rsidR="00D17C6A" w:rsidRPr="00F3090D" w:rsidRDefault="00D17C6A" w:rsidP="00D17C6A">
      <w:pPr>
        <w:pStyle w:val="ListParagraph"/>
        <w:numPr>
          <w:ilvl w:val="0"/>
          <w:numId w:val="17"/>
        </w:numPr>
        <w:rPr>
          <w:rFonts w:ascii="Arial" w:hAnsi="Arial" w:cs="Arial"/>
        </w:rPr>
      </w:pPr>
      <w:r w:rsidRPr="00B70AC4">
        <w:rPr>
          <w:rFonts w:ascii="Arial" w:hAnsi="Arial" w:cs="Arial"/>
        </w:rPr>
        <w:t>Dispatch most suitable vehicle to the request and set it to unavailable</w:t>
      </w:r>
    </w:p>
    <w:p w14:paraId="5427654D" w14:textId="5C5A0A90" w:rsidR="00D17C6A" w:rsidRDefault="00D17C6A" w:rsidP="00D17C6A">
      <w:pPr>
        <w:rPr>
          <w:rFonts w:asciiTheme="majorHAnsi" w:hAnsiTheme="majorHAnsi"/>
          <w:color w:val="007789" w:themeColor="accent1" w:themeShade="BF"/>
          <w:sz w:val="24"/>
          <w:szCs w:val="24"/>
        </w:rPr>
      </w:pPr>
      <w:r w:rsidRPr="00D17C6A">
        <w:rPr>
          <w:rFonts w:asciiTheme="majorHAnsi" w:hAnsiTheme="majorHAnsi"/>
          <w:color w:val="007789" w:themeColor="accent1" w:themeShade="BF"/>
          <w:sz w:val="24"/>
          <w:szCs w:val="24"/>
        </w:rPr>
        <w:t>Step 1:</w:t>
      </w:r>
      <w:r w:rsidR="00B70AC4">
        <w:rPr>
          <w:rFonts w:asciiTheme="majorHAnsi" w:hAnsiTheme="majorHAnsi"/>
          <w:color w:val="007789" w:themeColor="accent1" w:themeShade="BF"/>
          <w:sz w:val="24"/>
          <w:szCs w:val="24"/>
        </w:rPr>
        <w:t xml:space="preserve"> Creating a Json file</w:t>
      </w:r>
    </w:p>
    <w:p w14:paraId="0458A137" w14:textId="77777777" w:rsidR="00B70AC4" w:rsidRPr="00B70AC4" w:rsidRDefault="00B70AC4" w:rsidP="00B70AC4">
      <w:pPr>
        <w:rPr>
          <w:rFonts w:ascii="Arial" w:hAnsi="Arial" w:cs="Arial"/>
          <w:color w:val="auto"/>
        </w:rPr>
      </w:pPr>
      <w:r w:rsidRPr="00B70AC4">
        <w:rPr>
          <w:rFonts w:ascii="Arial" w:hAnsi="Arial" w:cs="Arial"/>
          <w:color w:val="auto"/>
        </w:rPr>
        <w:t>As described in the project guidelines, we have created data for three tables: vehicles, requests, and distances. This is shown in the Json file.</w:t>
      </w:r>
    </w:p>
    <w:p w14:paraId="572D72BA" w14:textId="77777777" w:rsidR="00B70AC4" w:rsidRPr="00B70AC4" w:rsidRDefault="00B70AC4" w:rsidP="00B70AC4">
      <w:pPr>
        <w:rPr>
          <w:rFonts w:ascii="Arial" w:hAnsi="Arial" w:cs="Arial"/>
          <w:color w:val="auto"/>
        </w:rPr>
      </w:pPr>
      <w:r w:rsidRPr="00B70AC4">
        <w:rPr>
          <w:rFonts w:ascii="Arial" w:hAnsi="Arial" w:cs="Arial"/>
          <w:color w:val="auto"/>
        </w:rPr>
        <w:t>The first section in the Json file is for vehicles. Each vehicle listed has an ID, type, and zip code. The vehicles are in ascending order by their IDs. Vehicles types are in accordance with the project description – (1) Ambulance, (2) Firetruck, and (3) Police Car.</w:t>
      </w:r>
    </w:p>
    <w:p w14:paraId="059728CF" w14:textId="77777777" w:rsidR="00B70AC4" w:rsidRPr="00B70AC4" w:rsidRDefault="00B70AC4" w:rsidP="00B70AC4">
      <w:pPr>
        <w:rPr>
          <w:rFonts w:ascii="Arial" w:hAnsi="Arial" w:cs="Arial"/>
          <w:color w:val="auto"/>
        </w:rPr>
      </w:pPr>
      <w:r w:rsidRPr="00B70AC4">
        <w:rPr>
          <w:rFonts w:ascii="Arial" w:hAnsi="Arial" w:cs="Arial"/>
          <w:color w:val="auto"/>
        </w:rPr>
        <w:t>The second section is for requests. Each request has an ID, type of vehicles, and zip code. The requests are also ordered by ascending ID.</w:t>
      </w:r>
    </w:p>
    <w:p w14:paraId="13053B82" w14:textId="77777777" w:rsidR="00B70AC4" w:rsidRPr="00B70AC4" w:rsidRDefault="00B70AC4" w:rsidP="00B70AC4">
      <w:pPr>
        <w:rPr>
          <w:rFonts w:ascii="Arial" w:hAnsi="Arial" w:cs="Arial"/>
          <w:color w:val="auto"/>
        </w:rPr>
      </w:pPr>
      <w:r w:rsidRPr="00B70AC4">
        <w:rPr>
          <w:rFonts w:ascii="Arial" w:hAnsi="Arial" w:cs="Arial"/>
          <w:color w:val="auto"/>
        </w:rPr>
        <w:t xml:space="preserve">The last section, distances, contains zip code 1, zip code 2, and the distance between the two. This data will be used to construct the graph. </w:t>
      </w:r>
    </w:p>
    <w:p w14:paraId="05540BE2" w14:textId="1F69AA7A" w:rsidR="00B70AC4" w:rsidRPr="00B70AC4" w:rsidRDefault="00B70AC4" w:rsidP="00D17C6A">
      <w:pPr>
        <w:rPr>
          <w:rFonts w:ascii="Times New Roman" w:hAnsi="Times New Roman" w:cs="Times New Roman"/>
          <w:color w:val="auto"/>
        </w:rPr>
      </w:pPr>
      <w:r w:rsidRPr="00B70AC4">
        <w:rPr>
          <w:rFonts w:ascii="Arial" w:hAnsi="Arial" w:cs="Arial"/>
          <w:color w:val="auto"/>
        </w:rPr>
        <w:t>We can manually input all of this information or use a Json generator in the source code</w:t>
      </w:r>
      <w:r w:rsidRPr="00B70AC4">
        <w:rPr>
          <w:rFonts w:ascii="Times New Roman" w:hAnsi="Times New Roman" w:cs="Times New Roman"/>
          <w:color w:val="auto"/>
        </w:rPr>
        <w:t>.</w:t>
      </w:r>
    </w:p>
    <w:p w14:paraId="645D67FF" w14:textId="77777777" w:rsidR="009A552B" w:rsidRDefault="00D17C6A" w:rsidP="00B70AC4">
      <w:pPr>
        <w:rPr>
          <w:rFonts w:ascii="Arial" w:hAnsi="Arial" w:cs="Arial"/>
          <w:color w:val="FF0000"/>
        </w:rPr>
      </w:pPr>
      <w:r w:rsidRPr="00D17C6A">
        <w:rPr>
          <w:rFonts w:asciiTheme="majorHAnsi" w:hAnsiTheme="majorHAnsi"/>
          <w:color w:val="007789" w:themeColor="accent1" w:themeShade="BF"/>
          <w:sz w:val="24"/>
          <w:szCs w:val="24"/>
        </w:rPr>
        <w:t xml:space="preserve">Step 2: </w:t>
      </w:r>
      <w:r w:rsidR="009A552B">
        <w:rPr>
          <w:rFonts w:asciiTheme="majorHAnsi" w:hAnsiTheme="majorHAnsi"/>
          <w:color w:val="007789" w:themeColor="accent1" w:themeShade="BF"/>
          <w:sz w:val="24"/>
          <w:szCs w:val="24"/>
        </w:rPr>
        <w:t>Process information from Json file</w:t>
      </w:r>
      <w:r w:rsidR="009A552B" w:rsidRPr="00B70AC4">
        <w:rPr>
          <w:rFonts w:ascii="Arial" w:hAnsi="Arial" w:cs="Arial"/>
          <w:color w:val="FF0000"/>
        </w:rPr>
        <w:t xml:space="preserve"> </w:t>
      </w:r>
    </w:p>
    <w:p w14:paraId="07F05D48" w14:textId="77777777" w:rsidR="009A552B" w:rsidRPr="009A552B" w:rsidRDefault="009A552B" w:rsidP="009A552B">
      <w:pPr>
        <w:rPr>
          <w:rFonts w:ascii="Arial" w:hAnsi="Arial" w:cs="Arial"/>
          <w:color w:val="auto"/>
        </w:rPr>
      </w:pPr>
      <w:r w:rsidRPr="009A552B">
        <w:rPr>
          <w:rFonts w:ascii="Arial" w:hAnsi="Arial" w:cs="Arial"/>
          <w:color w:val="auto"/>
        </w:rPr>
        <w:t xml:space="preserve">Iterate through all of the vehicles and set their availability to “available”. </w:t>
      </w:r>
    </w:p>
    <w:p w14:paraId="2B3748E2" w14:textId="752096EF" w:rsidR="009A552B" w:rsidRDefault="009A552B" w:rsidP="009A552B">
      <w:pPr>
        <w:rPr>
          <w:rFonts w:ascii="Arial" w:hAnsi="Arial" w:cs="Arial"/>
          <w:color w:val="auto"/>
        </w:rPr>
      </w:pPr>
      <w:r w:rsidRPr="009A552B">
        <w:rPr>
          <w:rFonts w:ascii="Arial" w:hAnsi="Arial" w:cs="Arial"/>
          <w:color w:val="auto"/>
        </w:rPr>
        <w:t>We also need the construct the graph using the Graph class and the “distances” section of the Json file. Vertices will be formed from the “zip cod</w:t>
      </w:r>
      <w:r>
        <w:rPr>
          <w:rFonts w:ascii="Arial" w:hAnsi="Arial" w:cs="Arial"/>
          <w:color w:val="auto"/>
        </w:rPr>
        <w:t>e</w:t>
      </w:r>
      <w:r w:rsidRPr="009A552B">
        <w:rPr>
          <w:rFonts w:ascii="Arial" w:hAnsi="Arial" w:cs="Arial"/>
          <w:color w:val="auto"/>
        </w:rPr>
        <w:t xml:space="preserve"> 1” and “zip code 2” data, and edges will be weighted with the distances between them.</w:t>
      </w:r>
    </w:p>
    <w:p w14:paraId="2DDDD92B" w14:textId="77777777" w:rsidR="00CF1B67" w:rsidRDefault="00CF1B67" w:rsidP="00D17C6A">
      <w:pPr>
        <w:rPr>
          <w:rFonts w:ascii="Arial" w:hAnsi="Arial" w:cs="Arial"/>
          <w:color w:val="auto"/>
        </w:rPr>
      </w:pPr>
    </w:p>
    <w:p w14:paraId="7DC76D27" w14:textId="77777777" w:rsidR="00CF1B67" w:rsidRDefault="00CF1B67" w:rsidP="00D17C6A">
      <w:pPr>
        <w:rPr>
          <w:rFonts w:ascii="Arial" w:hAnsi="Arial" w:cs="Arial"/>
          <w:color w:val="auto"/>
        </w:rPr>
      </w:pPr>
    </w:p>
    <w:p w14:paraId="4384517C" w14:textId="32E1069C" w:rsidR="00D17C6A" w:rsidRDefault="00D17C6A" w:rsidP="00D17C6A">
      <w:pPr>
        <w:rPr>
          <w:rFonts w:asciiTheme="majorHAnsi" w:hAnsiTheme="majorHAnsi"/>
          <w:color w:val="007789" w:themeColor="accent1" w:themeShade="BF"/>
          <w:sz w:val="24"/>
          <w:szCs w:val="24"/>
        </w:rPr>
      </w:pPr>
      <w:r w:rsidRPr="00D17C6A">
        <w:rPr>
          <w:rFonts w:asciiTheme="majorHAnsi" w:hAnsiTheme="majorHAnsi"/>
          <w:color w:val="007789" w:themeColor="accent1" w:themeShade="BF"/>
          <w:sz w:val="24"/>
          <w:szCs w:val="24"/>
        </w:rPr>
        <w:lastRenderedPageBreak/>
        <w:t>Step 3:</w:t>
      </w:r>
      <w:r w:rsidR="009A552B">
        <w:rPr>
          <w:rFonts w:asciiTheme="majorHAnsi" w:hAnsiTheme="majorHAnsi"/>
          <w:color w:val="007789" w:themeColor="accent1" w:themeShade="BF"/>
          <w:sz w:val="24"/>
          <w:szCs w:val="24"/>
        </w:rPr>
        <w:t xml:space="preserve"> Finding shortest path using Dijkstra’s Shortest Path Algorithm</w:t>
      </w:r>
    </w:p>
    <w:p w14:paraId="4DD64F67" w14:textId="77777777" w:rsidR="00CF1B67" w:rsidRPr="00CF1B67" w:rsidRDefault="00CF1B67" w:rsidP="00CF1B67">
      <w:pPr>
        <w:rPr>
          <w:rFonts w:ascii="Arial" w:hAnsi="Arial" w:cs="Arial"/>
          <w:color w:val="auto"/>
        </w:rPr>
      </w:pPr>
      <w:r w:rsidRPr="00CF1B67">
        <w:rPr>
          <w:rFonts w:ascii="Arial" w:hAnsi="Arial" w:cs="Arial"/>
          <w:color w:val="auto"/>
        </w:rPr>
        <w:t>In order to implement an efficient algorithm, we have used Dijkstra's algorithm, which provides the minimum shortest path without leaving any vertex behind.</w:t>
      </w:r>
    </w:p>
    <w:p w14:paraId="31B0FB82" w14:textId="77777777" w:rsidR="00CF1B67" w:rsidRPr="00CF1B67" w:rsidRDefault="00CF1B67" w:rsidP="00CF1B67">
      <w:pPr>
        <w:rPr>
          <w:rFonts w:ascii="Arial" w:hAnsi="Arial" w:cs="Arial"/>
          <w:color w:val="auto"/>
        </w:rPr>
      </w:pPr>
      <w:r w:rsidRPr="00CF1B67">
        <w:rPr>
          <w:rFonts w:ascii="Arial" w:hAnsi="Arial" w:cs="Arial"/>
          <w:color w:val="auto"/>
        </w:rPr>
        <w:t xml:space="preserve">For each request, reset the graph so all vertices are initialized back to their starting state. </w:t>
      </w:r>
    </w:p>
    <w:p w14:paraId="6DAD82F0" w14:textId="77777777" w:rsidR="00CF1B67" w:rsidRPr="00CF1B67" w:rsidRDefault="00CF1B67" w:rsidP="00CF1B67">
      <w:pPr>
        <w:rPr>
          <w:rFonts w:ascii="Arial" w:hAnsi="Arial" w:cs="Arial"/>
          <w:color w:val="auto"/>
        </w:rPr>
      </w:pPr>
      <w:r w:rsidRPr="00CF1B67">
        <w:rPr>
          <w:rFonts w:ascii="Arial" w:hAnsi="Arial" w:cs="Arial"/>
          <w:color w:val="auto"/>
        </w:rPr>
        <w:t>We create a list to hold available vehicles and populate it by iterating over each vehicle and adding it only if the type matches the request type and if the vehicle is set to available.</w:t>
      </w:r>
    </w:p>
    <w:p w14:paraId="430ED9EC" w14:textId="76FA1F9C" w:rsidR="00CF1B67" w:rsidRDefault="00CF1B67" w:rsidP="00D17C6A">
      <w:pPr>
        <w:rPr>
          <w:rFonts w:ascii="Arial" w:hAnsi="Arial" w:cs="Arial"/>
          <w:color w:val="auto"/>
        </w:rPr>
      </w:pPr>
      <w:r w:rsidRPr="00CF1B67">
        <w:rPr>
          <w:rFonts w:ascii="Arial" w:hAnsi="Arial" w:cs="Arial"/>
          <w:color w:val="auto"/>
        </w:rPr>
        <w:t xml:space="preserve">We then run Dijkstra’s algorithm with the request node as the starting point. The algorithm will find the distance from the starting node to each vertex in the graph. </w:t>
      </w:r>
    </w:p>
    <w:p w14:paraId="0E810AA4" w14:textId="2CF912F3" w:rsidR="00D17C6A" w:rsidRDefault="00D17C6A" w:rsidP="00D17C6A">
      <w:pPr>
        <w:rPr>
          <w:rFonts w:asciiTheme="majorHAnsi" w:hAnsiTheme="majorHAnsi"/>
          <w:color w:val="007789" w:themeColor="accent1" w:themeShade="BF"/>
          <w:sz w:val="24"/>
          <w:szCs w:val="24"/>
        </w:rPr>
      </w:pPr>
      <w:r w:rsidRPr="00D17C6A">
        <w:rPr>
          <w:rFonts w:asciiTheme="majorHAnsi" w:hAnsiTheme="majorHAnsi"/>
          <w:color w:val="007789" w:themeColor="accent1" w:themeShade="BF"/>
          <w:sz w:val="24"/>
          <w:szCs w:val="24"/>
        </w:rPr>
        <w:t xml:space="preserve">Step </w:t>
      </w:r>
      <w:r w:rsidR="00CF1B67">
        <w:rPr>
          <w:rFonts w:asciiTheme="majorHAnsi" w:hAnsiTheme="majorHAnsi"/>
          <w:color w:val="007789" w:themeColor="accent1" w:themeShade="BF"/>
          <w:sz w:val="24"/>
          <w:szCs w:val="24"/>
        </w:rPr>
        <w:t>4: Dispatch most suitable vehicle to the request</w:t>
      </w:r>
    </w:p>
    <w:p w14:paraId="6A58B59D" w14:textId="7CDB46BA" w:rsidR="00CF1B67" w:rsidRDefault="00CF1B67" w:rsidP="00D17C6A">
      <w:pPr>
        <w:rPr>
          <w:rFonts w:ascii="Arial" w:hAnsi="Arial" w:cs="Arial"/>
          <w:color w:val="auto"/>
        </w:rPr>
      </w:pPr>
      <w:r>
        <w:rPr>
          <w:rFonts w:ascii="Arial" w:hAnsi="Arial" w:cs="Arial"/>
          <w:color w:val="auto"/>
        </w:rPr>
        <w:t xml:space="preserve">We order the list of available vehicles by their distances found in the Dijkstra function. </w:t>
      </w:r>
    </w:p>
    <w:p w14:paraId="03355545" w14:textId="7208CD01" w:rsidR="002A0DEB" w:rsidRDefault="002A0DEB" w:rsidP="00D17C6A">
      <w:pPr>
        <w:rPr>
          <w:rFonts w:ascii="Arial" w:hAnsi="Arial" w:cs="Arial"/>
          <w:color w:val="auto"/>
        </w:rPr>
      </w:pPr>
      <w:r>
        <w:rPr>
          <w:rFonts w:ascii="Arial" w:hAnsi="Arial" w:cs="Arial"/>
          <w:color w:val="auto"/>
        </w:rPr>
        <w:t>We can then print this list to the console:</w:t>
      </w:r>
    </w:p>
    <w:p w14:paraId="56AD8138" w14:textId="3885BDB6" w:rsidR="002A0DEB" w:rsidRDefault="002A0DEB" w:rsidP="00D17C6A">
      <w:pPr>
        <w:rPr>
          <w:rFonts w:ascii="Arial" w:hAnsi="Arial" w:cs="Arial"/>
          <w:color w:val="auto"/>
        </w:rPr>
      </w:pPr>
      <w:r w:rsidRPr="00450E04">
        <w:rPr>
          <w:rFonts w:ascii="Times New Roman" w:hAnsi="Times New Roman" w:cs="Times New Roman"/>
          <w:noProof/>
        </w:rPr>
        <w:drawing>
          <wp:inline distT="0" distB="0" distL="0" distR="0" wp14:anchorId="7FC41CBE" wp14:editId="218F9318">
            <wp:extent cx="408622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688" cy="3140215"/>
                    </a:xfrm>
                    <a:prstGeom prst="rect">
                      <a:avLst/>
                    </a:prstGeom>
                    <a:noFill/>
                    <a:ln>
                      <a:noFill/>
                    </a:ln>
                  </pic:spPr>
                </pic:pic>
              </a:graphicData>
            </a:graphic>
          </wp:inline>
        </w:drawing>
      </w:r>
    </w:p>
    <w:p w14:paraId="7DCBB027" w14:textId="5BEB252A" w:rsidR="002A0DEB" w:rsidRDefault="002A0DEB" w:rsidP="00D17C6A">
      <w:pPr>
        <w:rPr>
          <w:rFonts w:ascii="Arial" w:hAnsi="Arial" w:cs="Arial"/>
          <w:color w:val="auto"/>
        </w:rPr>
      </w:pPr>
      <w:r>
        <w:rPr>
          <w:rFonts w:ascii="Arial" w:hAnsi="Arial" w:cs="Arial"/>
          <w:color w:val="auto"/>
        </w:rPr>
        <w:t>Lastly, we will assign the vehicle at the list index ‘0’ to the request, set this vehicle’s availability to ‘False’, and print the solution to the console:</w:t>
      </w:r>
    </w:p>
    <w:p w14:paraId="66FDA0CF" w14:textId="2EBB0E20" w:rsidR="002A0DEB" w:rsidRDefault="002A0DEB" w:rsidP="00D17C6A">
      <w:pPr>
        <w:rPr>
          <w:rFonts w:ascii="Arial" w:hAnsi="Arial" w:cs="Arial"/>
          <w:color w:val="auto"/>
        </w:rPr>
      </w:pPr>
      <w:r w:rsidRPr="00450E04">
        <w:rPr>
          <w:rFonts w:ascii="Times New Roman" w:hAnsi="Times New Roman" w:cs="Times New Roman"/>
          <w:noProof/>
        </w:rPr>
        <w:drawing>
          <wp:inline distT="0" distB="0" distL="0" distR="0" wp14:anchorId="7DBC01DD" wp14:editId="700FF1C5">
            <wp:extent cx="5486400" cy="4132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3238"/>
                    </a:xfrm>
                    <a:prstGeom prst="rect">
                      <a:avLst/>
                    </a:prstGeom>
                    <a:noFill/>
                    <a:ln>
                      <a:noFill/>
                    </a:ln>
                  </pic:spPr>
                </pic:pic>
              </a:graphicData>
            </a:graphic>
          </wp:inline>
        </w:drawing>
      </w:r>
    </w:p>
    <w:p w14:paraId="5919C042" w14:textId="6229DD51" w:rsidR="002A0DEB" w:rsidRDefault="002A0DEB" w:rsidP="00D17C6A">
      <w:pPr>
        <w:rPr>
          <w:rFonts w:ascii="Arial" w:hAnsi="Arial" w:cs="Arial"/>
          <w:color w:val="auto"/>
        </w:rPr>
      </w:pPr>
      <w:r>
        <w:rPr>
          <w:rFonts w:ascii="Arial" w:hAnsi="Arial" w:cs="Arial"/>
          <w:color w:val="auto"/>
        </w:rPr>
        <w:lastRenderedPageBreak/>
        <w:t xml:space="preserve">This process will repeat for all requests until none are remaining, at which point the program will print “all requests have been processed” to the console and </w:t>
      </w:r>
      <w:r w:rsidR="000A570F">
        <w:rPr>
          <w:rFonts w:ascii="Arial" w:hAnsi="Arial" w:cs="Arial"/>
          <w:color w:val="auto"/>
        </w:rPr>
        <w:t xml:space="preserve">completed request table </w:t>
      </w:r>
      <w:r w:rsidR="000A570F">
        <w:rPr>
          <w:rFonts w:ascii="Arial" w:hAnsi="Arial" w:cs="Arial"/>
          <w:color w:val="auto"/>
        </w:rPr>
        <w:t>is printed on console to clarify the result of request then our code is quit.</w:t>
      </w:r>
    </w:p>
    <w:p w14:paraId="25AA0B2D" w14:textId="699AF5F2" w:rsidR="000A570F" w:rsidRPr="00CF1B67" w:rsidRDefault="000A570F" w:rsidP="00D17C6A">
      <w:pPr>
        <w:rPr>
          <w:rFonts w:ascii="Arial" w:hAnsi="Arial" w:cs="Arial"/>
          <w:color w:val="auto"/>
        </w:rPr>
      </w:pPr>
      <w:r>
        <w:rPr>
          <w:rFonts w:ascii="Arial" w:hAnsi="Arial" w:cs="Arial"/>
          <w:noProof/>
          <w:color w:val="auto"/>
        </w:rPr>
        <w:drawing>
          <wp:inline distT="0" distB="0" distL="0" distR="0" wp14:anchorId="459FFED6" wp14:editId="0C8C2890">
            <wp:extent cx="394335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143250"/>
                    </a:xfrm>
                    <a:prstGeom prst="rect">
                      <a:avLst/>
                    </a:prstGeom>
                    <a:noFill/>
                    <a:ln>
                      <a:noFill/>
                    </a:ln>
                  </pic:spPr>
                </pic:pic>
              </a:graphicData>
            </a:graphic>
          </wp:inline>
        </w:drawing>
      </w:r>
    </w:p>
    <w:p w14:paraId="140A4776" w14:textId="17C05A7C" w:rsidR="00D17C6A" w:rsidRDefault="00D17C6A" w:rsidP="00D17C6A">
      <w:pPr>
        <w:pStyle w:val="Heading1"/>
      </w:pPr>
      <w:r>
        <w:t>Diagram</w:t>
      </w:r>
      <w:r w:rsidR="00CB00C7">
        <w:t>s</w:t>
      </w:r>
    </w:p>
    <w:p w14:paraId="495C17BF" w14:textId="0A378CF0" w:rsidR="00CB00C7" w:rsidRDefault="00CB00C7" w:rsidP="00CB00C7">
      <w:pPr>
        <w:rPr>
          <w:rFonts w:asciiTheme="majorHAnsi" w:hAnsiTheme="majorHAnsi"/>
          <w:color w:val="007789" w:themeColor="accent1" w:themeShade="BF"/>
          <w:sz w:val="24"/>
          <w:szCs w:val="24"/>
        </w:rPr>
      </w:pPr>
      <w:r w:rsidRPr="00CB00C7">
        <w:rPr>
          <w:rFonts w:asciiTheme="majorHAnsi" w:hAnsiTheme="majorHAnsi"/>
          <w:color w:val="007789" w:themeColor="accent1" w:themeShade="BF"/>
          <w:sz w:val="24"/>
          <w:szCs w:val="24"/>
        </w:rPr>
        <w:t>Classes:</w:t>
      </w:r>
    </w:p>
    <w:p w14:paraId="10268159" w14:textId="3CEB7D74" w:rsidR="00CB00C7" w:rsidRDefault="00CB00C7" w:rsidP="00CB00C7">
      <w:pPr>
        <w:rPr>
          <w:rFonts w:asciiTheme="majorHAnsi" w:hAnsiTheme="majorHAnsi"/>
          <w:color w:val="007789" w:themeColor="accent1" w:themeShade="BF"/>
          <w:sz w:val="24"/>
          <w:szCs w:val="24"/>
        </w:rPr>
      </w:pPr>
      <w:r>
        <w:rPr>
          <w:rFonts w:asciiTheme="majorHAnsi" w:hAnsiTheme="majorHAnsi"/>
          <w:noProof/>
          <w:color w:val="007789" w:themeColor="accent1" w:themeShade="BF"/>
          <w:sz w:val="24"/>
          <w:szCs w:val="24"/>
        </w:rPr>
        <w:drawing>
          <wp:inline distT="0" distB="0" distL="0" distR="0" wp14:anchorId="6560FA65" wp14:editId="40EFC2E6">
            <wp:extent cx="5486400"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60550"/>
                    </a:xfrm>
                    <a:prstGeom prst="rect">
                      <a:avLst/>
                    </a:prstGeom>
                    <a:noFill/>
                    <a:ln>
                      <a:noFill/>
                    </a:ln>
                  </pic:spPr>
                </pic:pic>
              </a:graphicData>
            </a:graphic>
          </wp:inline>
        </w:drawing>
      </w:r>
    </w:p>
    <w:p w14:paraId="31388CB4" w14:textId="2550A7A1" w:rsidR="00CB00C7" w:rsidRDefault="00CB00C7" w:rsidP="00CB00C7">
      <w:pPr>
        <w:rPr>
          <w:rFonts w:asciiTheme="majorHAnsi" w:hAnsiTheme="majorHAnsi"/>
          <w:color w:val="007789" w:themeColor="accent1" w:themeShade="BF"/>
          <w:sz w:val="24"/>
          <w:szCs w:val="24"/>
        </w:rPr>
      </w:pPr>
      <w:r>
        <w:rPr>
          <w:rFonts w:asciiTheme="majorHAnsi" w:hAnsiTheme="majorHAnsi"/>
          <w:color w:val="007789" w:themeColor="accent1" w:themeShade="BF"/>
          <w:sz w:val="24"/>
          <w:szCs w:val="24"/>
        </w:rPr>
        <w:t>Graph Example:</w:t>
      </w:r>
    </w:p>
    <w:p w14:paraId="223B91B3" w14:textId="0F41D068" w:rsidR="00CB00C7" w:rsidRPr="00CB00C7" w:rsidRDefault="00CB00C7" w:rsidP="00CB00C7">
      <w:pPr>
        <w:rPr>
          <w:rFonts w:ascii="Arial" w:hAnsi="Arial" w:cs="Arial"/>
          <w:color w:val="auto"/>
        </w:rPr>
      </w:pPr>
      <w:r w:rsidRPr="00CB00C7">
        <w:rPr>
          <w:rFonts w:ascii="Arial" w:hAnsi="Arial" w:cs="Arial"/>
          <w:color w:val="auto"/>
        </w:rPr>
        <w:t>Taking this table from the project description:</w:t>
      </w:r>
    </w:p>
    <w:p w14:paraId="6AE4CE64" w14:textId="1F86AED2" w:rsidR="00CB00C7" w:rsidRDefault="00CB00C7" w:rsidP="00CB00C7">
      <w:pPr>
        <w:rPr>
          <w:rFonts w:asciiTheme="majorHAnsi" w:hAnsiTheme="majorHAnsi"/>
          <w:color w:val="007789" w:themeColor="accent1" w:themeShade="BF"/>
          <w:sz w:val="24"/>
          <w:szCs w:val="24"/>
        </w:rPr>
      </w:pPr>
      <w:r>
        <w:rPr>
          <w:rFonts w:asciiTheme="majorHAnsi" w:hAnsiTheme="majorHAnsi"/>
          <w:noProof/>
          <w:color w:val="007789" w:themeColor="accent1" w:themeShade="BF"/>
          <w:sz w:val="24"/>
          <w:szCs w:val="24"/>
        </w:rPr>
        <w:lastRenderedPageBreak/>
        <w:drawing>
          <wp:inline distT="0" distB="0" distL="0" distR="0" wp14:anchorId="26AC77B5" wp14:editId="6E458436">
            <wp:extent cx="3619500" cy="1017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3282" cy="1030038"/>
                    </a:xfrm>
                    <a:prstGeom prst="rect">
                      <a:avLst/>
                    </a:prstGeom>
                    <a:noFill/>
                    <a:ln>
                      <a:noFill/>
                    </a:ln>
                  </pic:spPr>
                </pic:pic>
              </a:graphicData>
            </a:graphic>
          </wp:inline>
        </w:drawing>
      </w:r>
    </w:p>
    <w:p w14:paraId="0CED7074" w14:textId="5467AC90" w:rsidR="00CB00C7" w:rsidRPr="00CB00C7" w:rsidRDefault="00CB00C7" w:rsidP="00CB00C7">
      <w:pPr>
        <w:rPr>
          <w:rFonts w:ascii="Arial" w:hAnsi="Arial" w:cs="Arial"/>
          <w:color w:val="auto"/>
        </w:rPr>
      </w:pPr>
      <w:r w:rsidRPr="00CB00C7">
        <w:rPr>
          <w:rFonts w:ascii="Arial" w:hAnsi="Arial" w:cs="Arial"/>
          <w:color w:val="auto"/>
        </w:rPr>
        <w:t>The graph we would create in “main” using the “Graph” class is:</w:t>
      </w:r>
    </w:p>
    <w:p w14:paraId="2853EFB3" w14:textId="2E59B952" w:rsidR="00CB00C7" w:rsidRDefault="00CB00C7" w:rsidP="00CB00C7">
      <w:pPr>
        <w:rPr>
          <w:rFonts w:asciiTheme="majorHAnsi" w:hAnsiTheme="majorHAnsi"/>
          <w:color w:val="007789" w:themeColor="accent1" w:themeShade="BF"/>
          <w:sz w:val="24"/>
          <w:szCs w:val="24"/>
        </w:rPr>
      </w:pPr>
      <w:r>
        <w:rPr>
          <w:rFonts w:asciiTheme="majorHAnsi" w:hAnsiTheme="majorHAnsi"/>
          <w:noProof/>
          <w:color w:val="007789" w:themeColor="accent1" w:themeShade="BF"/>
          <w:sz w:val="24"/>
          <w:szCs w:val="24"/>
        </w:rPr>
        <w:drawing>
          <wp:inline distT="0" distB="0" distL="0" distR="0" wp14:anchorId="1B2C862F" wp14:editId="6B331B28">
            <wp:extent cx="2908657" cy="2273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633" cy="2308451"/>
                    </a:xfrm>
                    <a:prstGeom prst="rect">
                      <a:avLst/>
                    </a:prstGeom>
                    <a:noFill/>
                    <a:ln>
                      <a:noFill/>
                    </a:ln>
                  </pic:spPr>
                </pic:pic>
              </a:graphicData>
            </a:graphic>
          </wp:inline>
        </w:drawing>
      </w:r>
    </w:p>
    <w:p w14:paraId="4327497E" w14:textId="069235C3" w:rsidR="00CB00C7" w:rsidRPr="00AB0445" w:rsidRDefault="00AB0445" w:rsidP="00CB00C7">
      <w:pPr>
        <w:rPr>
          <w:rFonts w:ascii="Arial" w:hAnsi="Arial" w:cs="Arial"/>
          <w:color w:val="auto"/>
        </w:rPr>
      </w:pPr>
      <w:r w:rsidRPr="00AB0445">
        <w:rPr>
          <w:rFonts w:ascii="Arial" w:hAnsi="Arial" w:cs="Arial"/>
          <w:color w:val="auto"/>
        </w:rPr>
        <w:t xml:space="preserve">If a request was </w:t>
      </w:r>
      <w:r>
        <w:rPr>
          <w:rFonts w:ascii="Arial" w:hAnsi="Arial" w:cs="Arial"/>
          <w:color w:val="auto"/>
        </w:rPr>
        <w:t xml:space="preserve">entered </w:t>
      </w:r>
      <w:r w:rsidRPr="00AB0445">
        <w:rPr>
          <w:rFonts w:ascii="Arial" w:hAnsi="Arial" w:cs="Arial"/>
          <w:color w:val="auto"/>
        </w:rPr>
        <w:t xml:space="preserve">for zip code 64150 and there were two available vehicles at 64152 and 64153, the dijkstra function would </w:t>
      </w:r>
      <w:r>
        <w:rPr>
          <w:rFonts w:ascii="Arial" w:hAnsi="Arial" w:cs="Arial"/>
          <w:color w:val="auto"/>
        </w:rPr>
        <w:t>find</w:t>
      </w:r>
      <w:r w:rsidRPr="00AB0445">
        <w:rPr>
          <w:rFonts w:ascii="Arial" w:hAnsi="Arial" w:cs="Arial"/>
          <w:color w:val="auto"/>
        </w:rPr>
        <w:t xml:space="preserve"> a distance of 6 for </w:t>
      </w:r>
      <w:r>
        <w:rPr>
          <w:rFonts w:ascii="Arial" w:hAnsi="Arial" w:cs="Arial"/>
          <w:color w:val="auto"/>
        </w:rPr>
        <w:t>the</w:t>
      </w:r>
      <w:r w:rsidRPr="00AB0445">
        <w:rPr>
          <w:rFonts w:ascii="Arial" w:hAnsi="Arial" w:cs="Arial"/>
          <w:color w:val="auto"/>
        </w:rPr>
        <w:t xml:space="preserve"> vehicle at zip code 64152, and a distance of 9 for </w:t>
      </w:r>
      <w:r>
        <w:rPr>
          <w:rFonts w:ascii="Arial" w:hAnsi="Arial" w:cs="Arial"/>
          <w:color w:val="auto"/>
        </w:rPr>
        <w:t>the vehicle at</w:t>
      </w:r>
      <w:r w:rsidRPr="00AB0445">
        <w:rPr>
          <w:rFonts w:ascii="Arial" w:hAnsi="Arial" w:cs="Arial"/>
          <w:color w:val="auto"/>
        </w:rPr>
        <w:t xml:space="preserve"> zip code 64153. The program would then dispatch the vehicle at 64152.</w:t>
      </w:r>
    </w:p>
    <w:p w14:paraId="59B7AE93" w14:textId="2543C966" w:rsidR="00D17C6A" w:rsidRDefault="00D17C6A" w:rsidP="00D17C6A">
      <w:pPr>
        <w:pStyle w:val="Heading1"/>
      </w:pPr>
      <w:r>
        <w:t>Big-O of Significant Functions</w:t>
      </w:r>
    </w:p>
    <w:p w14:paraId="349215C3" w14:textId="1D84F6C2" w:rsidR="00AB0445" w:rsidRDefault="00AB0445" w:rsidP="00AB0445">
      <w:r>
        <w:t xml:space="preserve">The heapsort function used to sort </w:t>
      </w:r>
      <w:r w:rsidR="00FD198C">
        <w:t>the list of available vehicles has a time complexity of O(n).</w:t>
      </w:r>
    </w:p>
    <w:p w14:paraId="10FB2F1F" w14:textId="5F5B3A31" w:rsidR="00FD198C" w:rsidRPr="00FD198C" w:rsidRDefault="00FD198C" w:rsidP="00AB0445">
      <w:r>
        <w:t>The time complexity of dijkstra for ‘v’ vertices, is O(n*v</w:t>
      </w:r>
      <w:r>
        <w:rPr>
          <w:vertAlign w:val="superscript"/>
        </w:rPr>
        <w:t>2</w:t>
      </w:r>
      <w:r>
        <w:t xml:space="preserve">), because there are two nested while-loops, and “heapify” is also used in this function as well. </w:t>
      </w:r>
    </w:p>
    <w:p w14:paraId="27849ED0" w14:textId="229FE3FD" w:rsidR="00D17C6A" w:rsidRDefault="00D17C6A" w:rsidP="00D17C6A">
      <w:pPr>
        <w:pStyle w:val="Heading1"/>
      </w:pPr>
      <w:r>
        <w:t>References</w:t>
      </w:r>
    </w:p>
    <w:p w14:paraId="195CAF93" w14:textId="77777777" w:rsidR="002A0DEB" w:rsidRPr="002A0DEB" w:rsidRDefault="00EB1598" w:rsidP="002A0DEB">
      <w:pPr>
        <w:ind w:left="360"/>
        <w:rPr>
          <w:rFonts w:ascii="Arial" w:hAnsi="Arial" w:cs="Arial"/>
          <w:color w:val="auto"/>
        </w:rPr>
      </w:pPr>
      <w:hyperlink r:id="rId15" w:history="1">
        <w:r w:rsidR="002A0DEB" w:rsidRPr="002A0DEB">
          <w:rPr>
            <w:rStyle w:val="Hyperlink"/>
            <w:rFonts w:ascii="Arial" w:hAnsi="Arial" w:cs="Arial"/>
            <w:color w:val="auto"/>
          </w:rPr>
          <w:t>https://stackoverflow.com/questions/23110383/how-to-dynamically-build-a-json-object-with-python</w:t>
        </w:r>
      </w:hyperlink>
    </w:p>
    <w:p w14:paraId="13C867F5" w14:textId="77777777" w:rsidR="002A0DEB" w:rsidRPr="002A0DEB" w:rsidRDefault="00EB1598" w:rsidP="002A0DEB">
      <w:pPr>
        <w:ind w:left="360"/>
        <w:rPr>
          <w:rFonts w:ascii="Arial" w:hAnsi="Arial" w:cs="Arial"/>
          <w:color w:val="auto"/>
        </w:rPr>
      </w:pPr>
      <w:hyperlink r:id="rId16" w:history="1">
        <w:r w:rsidR="002A0DEB" w:rsidRPr="002A0DEB">
          <w:rPr>
            <w:rStyle w:val="Hyperlink"/>
            <w:rFonts w:ascii="Arial" w:hAnsi="Arial" w:cs="Arial"/>
            <w:color w:val="auto"/>
          </w:rPr>
          <w:t>https://www.youtube.com/watch?v=XB4MIexjvY0</w:t>
        </w:r>
      </w:hyperlink>
      <w:r w:rsidR="002A0DEB" w:rsidRPr="002A0DEB">
        <w:rPr>
          <w:rFonts w:ascii="Arial" w:hAnsi="Arial" w:cs="Arial"/>
          <w:color w:val="auto"/>
        </w:rPr>
        <w:t xml:space="preserve"> (Dijkstra algorithm)</w:t>
      </w:r>
    </w:p>
    <w:p w14:paraId="0A48D569" w14:textId="02529320" w:rsidR="002A0DEB" w:rsidRPr="002A0DEB" w:rsidRDefault="00EB1598" w:rsidP="002A0DEB">
      <w:pPr>
        <w:ind w:left="360"/>
        <w:rPr>
          <w:rFonts w:ascii="Arial" w:hAnsi="Arial" w:cs="Arial"/>
          <w:color w:val="auto"/>
        </w:rPr>
      </w:pPr>
      <w:hyperlink r:id="rId17" w:history="1">
        <w:r w:rsidR="002A0DEB" w:rsidRPr="002A0DEB">
          <w:rPr>
            <w:rStyle w:val="Hyperlink"/>
            <w:rFonts w:ascii="Arial" w:hAnsi="Arial" w:cs="Arial"/>
            <w:color w:val="auto"/>
          </w:rPr>
          <w:t>https://docs.python.org/3/library/heapq.html</w:t>
        </w:r>
      </w:hyperlink>
      <w:r w:rsidR="002A0DEB" w:rsidRPr="002A0DEB">
        <w:rPr>
          <w:rFonts w:ascii="Arial" w:hAnsi="Arial" w:cs="Arial"/>
          <w:color w:val="auto"/>
        </w:rPr>
        <w:t xml:space="preserve"> (</w:t>
      </w:r>
      <w:proofErr w:type="spellStart"/>
      <w:r w:rsidR="002A0DEB" w:rsidRPr="002A0DEB">
        <w:rPr>
          <w:rFonts w:ascii="Arial" w:hAnsi="Arial" w:cs="Arial"/>
          <w:color w:val="auto"/>
        </w:rPr>
        <w:t>he</w:t>
      </w:r>
      <w:r w:rsidR="00AB0445">
        <w:rPr>
          <w:rFonts w:ascii="Arial" w:hAnsi="Arial" w:cs="Arial"/>
          <w:color w:val="auto"/>
        </w:rPr>
        <w:t>a</w:t>
      </w:r>
      <w:r w:rsidR="002A0DEB" w:rsidRPr="002A0DEB">
        <w:rPr>
          <w:rFonts w:ascii="Arial" w:hAnsi="Arial" w:cs="Arial"/>
          <w:color w:val="auto"/>
        </w:rPr>
        <w:t>pq</w:t>
      </w:r>
      <w:proofErr w:type="spellEnd"/>
      <w:r w:rsidR="002A0DEB" w:rsidRPr="002A0DEB">
        <w:rPr>
          <w:rFonts w:ascii="Arial" w:hAnsi="Arial" w:cs="Arial"/>
          <w:color w:val="auto"/>
        </w:rPr>
        <w:t xml:space="preserve"> library)</w:t>
      </w:r>
    </w:p>
    <w:p w14:paraId="272FC17D" w14:textId="77777777" w:rsidR="002A0DEB" w:rsidRPr="002A0DEB" w:rsidRDefault="00EB1598" w:rsidP="002A0DEB">
      <w:pPr>
        <w:ind w:left="360"/>
        <w:rPr>
          <w:rFonts w:ascii="Arial" w:hAnsi="Arial" w:cs="Arial"/>
          <w:color w:val="auto"/>
        </w:rPr>
      </w:pPr>
      <w:hyperlink r:id="rId18" w:history="1">
        <w:r w:rsidR="002A0DEB" w:rsidRPr="002A0DEB">
          <w:rPr>
            <w:rStyle w:val="Hyperlink"/>
            <w:rFonts w:ascii="Arial" w:hAnsi="Arial" w:cs="Arial"/>
            <w:color w:val="auto"/>
          </w:rPr>
          <w:t>https://www.bogotobogo.com/python/python_Dijkstras_Shortest_Path_Algorithm.php</w:t>
        </w:r>
      </w:hyperlink>
      <w:r w:rsidR="002A0DEB" w:rsidRPr="002A0DEB">
        <w:rPr>
          <w:rFonts w:ascii="Arial" w:hAnsi="Arial" w:cs="Arial"/>
          <w:color w:val="auto"/>
        </w:rPr>
        <w:t xml:space="preserve"> (implement Dijkstra)</w:t>
      </w:r>
    </w:p>
    <w:p w14:paraId="6E1E8F8E" w14:textId="77777777" w:rsidR="002A0DEB" w:rsidRPr="002A0DEB" w:rsidRDefault="00EB1598" w:rsidP="002A0DEB">
      <w:pPr>
        <w:ind w:left="360"/>
        <w:rPr>
          <w:rFonts w:ascii="Arial" w:hAnsi="Arial" w:cs="Arial"/>
          <w:color w:val="auto"/>
        </w:rPr>
      </w:pPr>
      <w:hyperlink r:id="rId19" w:history="1">
        <w:r w:rsidR="002A0DEB" w:rsidRPr="002A0DEB">
          <w:rPr>
            <w:rStyle w:val="Hyperlink"/>
            <w:rFonts w:ascii="Arial" w:hAnsi="Arial" w:cs="Arial"/>
            <w:color w:val="auto"/>
          </w:rPr>
          <w:t>https://stackoverflow.com/questions/53554199/heapq-push-typeerror-not-supported-between-instances</w:t>
        </w:r>
      </w:hyperlink>
      <w:r w:rsidR="002A0DEB" w:rsidRPr="002A0DEB">
        <w:rPr>
          <w:rFonts w:ascii="Arial" w:hAnsi="Arial" w:cs="Arial"/>
          <w:color w:val="auto"/>
        </w:rPr>
        <w:t xml:space="preserve">  (to implement heapify successfully)</w:t>
      </w:r>
    </w:p>
    <w:p w14:paraId="25762ECD" w14:textId="77777777" w:rsidR="002A0DEB" w:rsidRPr="002A0DEB" w:rsidRDefault="00EB1598" w:rsidP="002A0DEB">
      <w:pPr>
        <w:ind w:left="360"/>
        <w:rPr>
          <w:rFonts w:ascii="Arial" w:hAnsi="Arial" w:cs="Arial"/>
          <w:color w:val="auto"/>
        </w:rPr>
      </w:pPr>
      <w:hyperlink r:id="rId20" w:history="1">
        <w:r w:rsidR="002A0DEB" w:rsidRPr="002A0DEB">
          <w:rPr>
            <w:rStyle w:val="Hyperlink"/>
            <w:rFonts w:ascii="Arial" w:hAnsi="Arial" w:cs="Arial"/>
            <w:color w:val="auto"/>
          </w:rPr>
          <w:t>https://www.datacamp.com/community/tutorials/json-data-python</w:t>
        </w:r>
      </w:hyperlink>
      <w:r w:rsidR="002A0DEB" w:rsidRPr="002A0DEB">
        <w:rPr>
          <w:rFonts w:ascii="Arial" w:hAnsi="Arial" w:cs="Arial"/>
          <w:color w:val="auto"/>
        </w:rPr>
        <w:t xml:space="preserve"> (how to deal with Json in python)</w:t>
      </w:r>
    </w:p>
    <w:p w14:paraId="6AFA24A5" w14:textId="77777777" w:rsidR="002A0DEB" w:rsidRPr="002A0DEB" w:rsidRDefault="002A0DEB" w:rsidP="002A0DEB"/>
    <w:p w14:paraId="6CF42DB9" w14:textId="77777777" w:rsidR="00D17C6A" w:rsidRPr="00D17C6A" w:rsidRDefault="00D17C6A" w:rsidP="00D17C6A"/>
    <w:p w14:paraId="51AFC604" w14:textId="77777777" w:rsidR="00D17C6A" w:rsidRDefault="00D17C6A" w:rsidP="00C6554A">
      <w:pPr>
        <w:pStyle w:val="Heading2"/>
      </w:pPr>
    </w:p>
    <w:p w14:paraId="6C1087ED" w14:textId="25CD6004" w:rsidR="002C74C0" w:rsidRDefault="00EB1598"/>
    <w:sectPr w:rsidR="002C74C0">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EF8D3" w14:textId="77777777" w:rsidR="00EB1598" w:rsidRDefault="00EB1598" w:rsidP="00C6554A">
      <w:pPr>
        <w:spacing w:before="0" w:after="0" w:line="240" w:lineRule="auto"/>
      </w:pPr>
      <w:r>
        <w:separator/>
      </w:r>
    </w:p>
  </w:endnote>
  <w:endnote w:type="continuationSeparator" w:id="0">
    <w:p w14:paraId="6D6AC015" w14:textId="77777777" w:rsidR="00EB1598" w:rsidRDefault="00EB159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ungsuh">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8854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98E16" w14:textId="77777777" w:rsidR="00EB1598" w:rsidRDefault="00EB1598" w:rsidP="00C6554A">
      <w:pPr>
        <w:spacing w:before="0" w:after="0" w:line="240" w:lineRule="auto"/>
      </w:pPr>
      <w:r>
        <w:separator/>
      </w:r>
    </w:p>
  </w:footnote>
  <w:footnote w:type="continuationSeparator" w:id="0">
    <w:p w14:paraId="5C620E73" w14:textId="77777777" w:rsidR="00EB1598" w:rsidRDefault="00EB159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5606F6E"/>
    <w:multiLevelType w:val="multilevel"/>
    <w:tmpl w:val="46EA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77A6E"/>
    <w:multiLevelType w:val="hybridMultilevel"/>
    <w:tmpl w:val="53F2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6A"/>
    <w:rsid w:val="000A570F"/>
    <w:rsid w:val="002554CD"/>
    <w:rsid w:val="00293B83"/>
    <w:rsid w:val="002A0DEB"/>
    <w:rsid w:val="002B4294"/>
    <w:rsid w:val="00333D0D"/>
    <w:rsid w:val="004C049F"/>
    <w:rsid w:val="005000E2"/>
    <w:rsid w:val="006A132D"/>
    <w:rsid w:val="006A3CE7"/>
    <w:rsid w:val="007F284D"/>
    <w:rsid w:val="009A552B"/>
    <w:rsid w:val="00AB0445"/>
    <w:rsid w:val="00B70AC4"/>
    <w:rsid w:val="00C6554A"/>
    <w:rsid w:val="00CB00C7"/>
    <w:rsid w:val="00CF1B67"/>
    <w:rsid w:val="00D17C6A"/>
    <w:rsid w:val="00EB1598"/>
    <w:rsid w:val="00ED7C44"/>
    <w:rsid w:val="00F3090D"/>
    <w:rsid w:val="00FD1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B21BD"/>
  <w15:chartTrackingRefBased/>
  <w15:docId w15:val="{F622899B-9999-466A-9202-0C3E970C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D17C6A"/>
    <w:pPr>
      <w:spacing w:before="0" w:after="160" w:line="259" w:lineRule="auto"/>
      <w:ind w:left="720"/>
      <w:contextualSpacing/>
    </w:pPr>
    <w:rPr>
      <w:rFonts w:eastAsiaTheme="minorEastAsia"/>
      <w:color w:val="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njongkook/Group4-Emergency-Vehicle-Dispatching-System-Project-" TargetMode="External"/><Relationship Id="rId13" Type="http://schemas.openxmlformats.org/officeDocument/2006/relationships/image" Target="media/image6.png"/><Relationship Id="rId18" Type="http://schemas.openxmlformats.org/officeDocument/2006/relationships/hyperlink" Target="https://www.bogotobogo.com/python/python_Dijkstras_Shortest_Path_Algorithm.ph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python.org/3/library/heapq.html" TargetMode="External"/><Relationship Id="rId2" Type="http://schemas.openxmlformats.org/officeDocument/2006/relationships/styles" Target="styles.xml"/><Relationship Id="rId16" Type="http://schemas.openxmlformats.org/officeDocument/2006/relationships/hyperlink" Target="https://www.youtube.com/watch?v=XB4MIexjvY0" TargetMode="External"/><Relationship Id="rId20" Type="http://schemas.openxmlformats.org/officeDocument/2006/relationships/hyperlink" Target="https://www.datacamp.com/community/tutorials/json-data-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tackoverflow.com/questions/23110383/how-to-dynamically-build-a-json-object-with-pyth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questions/53554199/heapq-push-typeerror-not-supported-between-instan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j\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6</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Johnson</dc:creator>
  <cp:keywords/>
  <dc:description/>
  <cp:lastModifiedBy>sjk378@gmail.com</cp:lastModifiedBy>
  <cp:revision>2</cp:revision>
  <dcterms:created xsi:type="dcterms:W3CDTF">2020-07-26T04:35:00Z</dcterms:created>
  <dcterms:modified xsi:type="dcterms:W3CDTF">2020-07-26T04:35:00Z</dcterms:modified>
</cp:coreProperties>
</file>